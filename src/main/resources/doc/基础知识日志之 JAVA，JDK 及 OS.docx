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uto"/>
        <w:jc w:val="center"/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</w:rPr>
      </w:pPr>
    </w:p>
    <w:p>
      <w:pPr>
        <w:spacing w:line="312" w:lineRule="auto"/>
        <w:ind w:firstLine="1321" w:firstLineChars="300"/>
        <w:jc w:val="both"/>
        <w:rPr>
          <w:rFonts w:hint="eastAsia" w:ascii="微软雅黑" w:hAnsi="微软雅黑" w:eastAsia="微软雅黑" w:cs="微软雅黑"/>
          <w:b/>
          <w:bCs/>
          <w:color w:val="000000"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44"/>
          <w:szCs w:val="44"/>
          <w:lang w:val="en-US" w:eastAsia="zh-CN"/>
        </w:rPr>
        <w:t>基础知识之 Java/JDK 与 OS</w:t>
      </w:r>
    </w:p>
    <w:p>
      <w:pPr>
        <w:spacing w:line="312" w:lineRule="auto"/>
        <w:jc w:val="right"/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lang w:val="en-US" w:eastAsia="zh-CN"/>
        </w:rPr>
      </w:pPr>
    </w:p>
    <w:p>
      <w:pPr>
        <w:spacing w:line="312" w:lineRule="auto"/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>一、</w:t>
      </w: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  <w:lang w:val="en-US" w:eastAsia="zh-CN"/>
        </w:rPr>
        <w:t>背景</w:t>
      </w: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>：</w:t>
      </w:r>
    </w:p>
    <w:p>
      <w:pPr>
        <w:adjustRightInd w:val="0"/>
        <w:snapToGrid w:val="0"/>
        <w:spacing w:line="312" w:lineRule="auto"/>
        <w:ind w:firstLine="480" w:firstLineChars="200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 xml:space="preserve">基于 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 xml:space="preserve">PIP 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计划进行 JAVA 基础知识的总结，其中不仅包含Java/JDK 相关的基础知识，也包含对 OS 理解的相关知识点。</w:t>
      </w:r>
    </w:p>
    <w:p>
      <w:pPr>
        <w:spacing w:line="312" w:lineRule="auto"/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  <w:t>二、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 w:eastAsia="zh-CN"/>
        </w:rPr>
        <w:t>术语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  <w:t>：</w:t>
      </w:r>
    </w:p>
    <w:p>
      <w:pPr>
        <w:spacing w:line="312" w:lineRule="auto"/>
        <w:ind w:firstLine="600" w:firstLineChars="250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/>
        </w:rPr>
        <w:t>PIP:  Performance Improvement Objectives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。</w:t>
      </w:r>
    </w:p>
    <w:p>
      <w:pPr>
        <w:spacing w:line="312" w:lineRule="auto"/>
        <w:ind w:firstLine="600" w:firstLineChars="250"/>
        <w:rPr>
          <w:rFonts w:hint="default" w:ascii="微软雅黑" w:hAnsi="微软雅黑" w:eastAsia="微软雅黑" w:cs="微软雅黑"/>
          <w:color w:val="000000"/>
          <w:sz w:val="24"/>
          <w:szCs w:val="24"/>
          <w:lang w:val="en-US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/>
        </w:rPr>
        <w:t>JDK: Java Development Kit</w:t>
      </w:r>
    </w:p>
    <w:p>
      <w:pPr>
        <w:spacing w:line="312" w:lineRule="auto"/>
        <w:ind w:firstLine="600" w:firstLineChars="250"/>
        <w:rPr>
          <w:rFonts w:hint="default" w:ascii="微软雅黑" w:hAnsi="微软雅黑" w:eastAsia="微软雅黑" w:cs="微软雅黑"/>
          <w:color w:val="000000"/>
          <w:sz w:val="24"/>
          <w:szCs w:val="24"/>
          <w:lang w:val="en-US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/>
        </w:rPr>
        <w:t>LTS:  Long Term Support</w:t>
      </w:r>
    </w:p>
    <w:p>
      <w:pPr>
        <w:spacing w:line="312" w:lineRule="auto"/>
        <w:ind w:firstLine="600" w:firstLineChars="25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OS： Operating System</w:t>
      </w:r>
    </w:p>
    <w:p>
      <w:pPr>
        <w:spacing w:line="312" w:lineRule="auto"/>
        <w:rPr>
          <w:rFonts w:hint="default" w:ascii="微软雅黑" w:hAnsi="微软雅黑" w:eastAsia="微软雅黑" w:cs="微软雅黑"/>
          <w:b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  <w:t>三、</w:t>
      </w:r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  <w:lang w:val="en-US" w:eastAsia="zh-CN"/>
        </w:rPr>
        <w:t>基础知识之 JAVA/JDK</w:t>
      </w:r>
    </w:p>
    <w:p>
      <w:pPr>
        <w:spacing w:line="312" w:lineRule="auto"/>
        <w:ind w:firstLine="480" w:firstLineChars="200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（一）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JDK是什么</w:t>
      </w:r>
    </w:p>
    <w:p>
      <w:pPr>
        <w:spacing w:line="312" w:lineRule="auto"/>
        <w:ind w:firstLine="720" w:firstLineChars="300"/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全称Java De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velopment Kit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，JDK 是最基础的 Java 开发工具。很多 IDE 工具都依赖它，比如 I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 xml:space="preserve">ntelliJ IDEA 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、Eclipse、NetBeans等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spacing w:line="312" w:lineRule="auto"/>
        <w:ind w:firstLine="480" w:firstLineChars="200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（二）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JDK 版本</w:t>
      </w:r>
    </w:p>
    <w:p>
      <w:pPr>
        <w:spacing w:line="312" w:lineRule="auto"/>
        <w:ind w:firstLine="720" w:firstLineChars="300"/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从是否收费的维度来看，JDK 分为俩个版本：Oracle JDK 和 OpenJDK</w:t>
      </w:r>
    </w:p>
    <w:p>
      <w:pPr>
        <w:spacing w:line="312" w:lineRule="auto"/>
        <w:ind w:firstLine="720" w:firstLineChars="300"/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Oracle JDK 简称 JDK ，是收费版本，其中包含 Oracle 公司的商用技术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仅允许少数的免费使用场景。</w:t>
      </w:r>
    </w:p>
    <w:p>
      <w:pPr>
        <w:spacing w:line="312" w:lineRule="auto"/>
        <w:ind w:firstLine="720" w:firstLineChars="300"/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OpenJDK：是 JDK的免费开源实现，是 Sun 公司于 2006 年开始的一系列努力的成果。</w:t>
      </w:r>
    </w:p>
    <w:p>
      <w:pPr>
        <w:spacing w:line="312" w:lineRule="auto"/>
        <w:ind w:firstLine="720" w:firstLineChars="30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目前，Oracle 公司每次在发布 JDK 时，都会同时发布对应的 OpenJDK，一些大型的技术公司会在 OpenJDK 的基础上开发自己版本的 JDK，如阿里巴巴的 Dragonwell 和亚马逊的 Corretto 等</w:t>
      </w:r>
      <w:r>
        <w:rPr>
          <w:rFonts w:hint="eastAsia"/>
          <w:lang w:val="en-US" w:eastAsia="zh-CN"/>
        </w:rPr>
        <w:t>。</w:t>
      </w:r>
    </w:p>
    <w:p>
      <w:pPr>
        <w:tabs>
          <w:tab w:val="left" w:pos="840"/>
        </w:tabs>
        <w:spacing w:line="400" w:lineRule="exact"/>
        <w:ind w:left="1381" w:leftChars="200" w:hanging="961" w:hangingChars="40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（三）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  <w:t>LTS 版本和非 LTS 版本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 xml:space="preserve"> 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从是否持续维护的维度来看，JDK 可以分为 LTS 版本和非 LTS 版本。</w:t>
      </w:r>
    </w:p>
    <w:p>
      <w:pPr>
        <w:spacing w:line="312" w:lineRule="auto"/>
        <w:ind w:firstLine="720" w:firstLineChars="300"/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2017 年，Oracle 公司公布了新的 JDK 版本发行周期，计划每3年发布一个 LTS 版本，每半年发布一个非 LTS 版本。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LTS 版本</w:t>
      </w:r>
    </w:p>
    <w:p>
      <w:pPr>
        <w:spacing w:line="312" w:lineRule="auto"/>
        <w:ind w:firstLine="720" w:firstLineChars="300"/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LTS 表示长期支持版，即在截止日期前，会持续修复该版本的 Bug，并发布免费的修复版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例如，JDK 17 是截至 2022 年 10 月最新的 LTS 版本，发布于 2021 年 9 月，结束支持的日期为 2029 年 9 月。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非 LTS 版本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非 LTS 版本的维护期较短，一般到下一个非 LTS 版本发布时结束。例如，JDK 19 是截至 2022 年 10 月最新发布的非 LTS 版本，发布于 2022 年 9 月，结束支持的日期为 2023 年 3 月。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 xml:space="preserve">      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截至 2023 年 2 月仍处于维护期内的 LTS 版本包括 JDK 8、JDK 11 和 JDK 17。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 xml:space="preserve">      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目前较为流行的 LTS 版本是 JDK 8 和 JDK 11，占总使用量的 90% 以上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。</w:t>
      </w:r>
    </w:p>
    <w:p>
      <w:pPr>
        <w:tabs>
          <w:tab w:val="left" w:pos="840"/>
        </w:tabs>
        <w:spacing w:line="400" w:lineRule="exact"/>
        <w:ind w:left="1381" w:leftChars="200" w:hanging="961" w:hangingChars="40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（</w:t>
      </w: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四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 xml:space="preserve">）  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JDK 发展历史</w:t>
      </w:r>
    </w:p>
    <w:p>
      <w:pPr>
        <w:ind w:firstLine="480"/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 xml:space="preserve">两条路径： 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1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:JDK 1.0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-----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&gt;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 xml:space="preserve"> 1.1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-----&gt;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1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.2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-----&gt;1.3-----&gt;1.4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2:JDK5----&gt;6----&gt;7----&gt;8----&gt;9----&gt;10----&gt;11----&gt;12----&gt;13----&gt;14----&gt;15----&gt;16----&gt;17----&gt;18----&gt;19----&gt;20----&gt;21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tabs>
          <w:tab w:val="left" w:pos="840"/>
        </w:tabs>
        <w:spacing w:line="400" w:lineRule="exact"/>
        <w:ind w:left="1381" w:leftChars="200" w:hanging="961" w:hangingChars="400"/>
        <w:rPr>
          <w:rFonts w:hint="default" w:ascii="微软雅黑" w:hAnsi="微软雅黑" w:eastAsia="微软雅黑" w:cs="微软雅黑"/>
          <w:b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（</w:t>
      </w: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五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 xml:space="preserve">） </w:t>
      </w: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官方发布的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JDK 主要版本重要特性</w:t>
      </w:r>
    </w:p>
    <w:p>
      <w:pPr>
        <w:spacing w:line="312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spacing w:line="312" w:lineRule="auto"/>
        <w:ind w:firstLine="63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JDK8新特性(2014年3月)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：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Lambda表达式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引入Optional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新增Stream类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注解相关改变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支持并行（parallel）数组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对并发类（Concurrency）的扩展。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Java8 商用收费从2019年1月份开始,Oracle JDK开始对JavaSE 8 之后的版本开始进行商用收费,确切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开始是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8u201/202 之后的版本。</w:t>
      </w:r>
    </w:p>
    <w:p>
      <w:pPr>
        <w:spacing w:line="312" w:lineRule="auto"/>
        <w:ind w:firstLine="720" w:firstLineChars="300"/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JDK9新特性（2017年9月）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：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重要特性：主要是API的优化，如支持HTTP2的Client API、JVM采用G1为默认垃圾收集器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。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JDK10新特性（2018年3月）: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重要特性：通过var关键字实现局部变量类型推断，使Java语言变成弱类型语言、JVM的G1垃圾回收由单线程改成多线程并行处理，降低G1的停顿时间。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JDK11新特性（2018年9月）（LTS版本）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重要特性：对JDK9和JDK10的完善，主要是对于Stream、集合等API的增强、新增ZGC垃圾收集器。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JDK12新特性（2019年3月）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重要特性：switch表达式语法扩展、G1收集器优化、新增Shenandoah GC垃圾回收算法。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JDK13新特性（2019年9月）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重要特性：ZGC优化，释放内存还给操作系统、socket底层实现引入NIO。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JDK14新特性（2020年3月）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instanceof类型匹配语法简化，直接给对象赋值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Switch 表达式-标准化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改进 NullPointerExceptions提示信息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删除 CMS 垃圾回收器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。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JDK15新特性（2020年9月）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EdDSA 数字签名算法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Sealed Classes（封闭类，预览）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改进java.net.DatagramSocket 和 java.net.MulticastSocket底层实现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JDK16新特性（2021年3月）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ZGC性能优化，去掉ZGC线程堆栈处理从安全点到并发阶段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 xml:space="preserve"> jpackage 工具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。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JDK16相当于是将JDK14、JDK15的一些特性进行了正式引入。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JDK17新特性（2021年9月）（LTS版本）</w:t>
      </w:r>
    </w:p>
    <w:p>
      <w:pPr>
        <w:spacing w:line="312" w:lineRule="auto"/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Free Java License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Oracle JDK 可以免费用于生产环境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JDK 17 将取代 JDK 11 成为下一个长期支持版本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Spring 6 和 Spring Boot 3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支持。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JDK17并没有像JDK8和JDK11一样引入比较突出的特性，主要是对前几个版本的整合和完善。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JDK18新特性（2022年3月）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简单的 Web 服务器、模式匹配改进和默认 UTF-8 等新功能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随着 Java API 文档中的代码片段和互联网地址解析 SPI 等变化，重点放在改善新手和专家等用户体验上。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JDK19新特性（2022年10月）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七大主要功能更新，包括结构化并发、记录模式、外部函数和内存 API 的预览，以及对开源的 Linux/RISC-V 指令集架构（ISA）的支持。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除了 Linux/RISC-V 功能，所有的功能都处于预览或孵化阶段。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JDK20新特性（2023年3月）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Java 20 共带来 7 个新特性功能，其中三个是孵化提案，孵化也就是说尚在征求意见阶段，未来可能会删除此功能。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JDK21新特性（2023年9月）（LTS版本）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序列集合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分代 ZGC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记录模式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switch 模式匹配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虚拟线程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密钥封装机制 API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字符串模板（预览）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外部函数和内存 API（第三次预览）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未命名模式和变量（预览）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未命名类和实例主方法（预览）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作用域值（预览）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结构化并发（预览）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Vector API（孵化器第六阶段）</w:t>
      </w:r>
    </w:p>
    <w:p>
      <w:pPr>
        <w:spacing w:line="312" w:lineRule="auto"/>
        <w:ind w:firstLine="720" w:firstLineChars="300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根据发布的规划，这次发布的 JDK 21 将是一个长期支持版（LTS 版）。LTS 版每 2 年发布一个，上一次长期支持版是 21 年 9 月发布的 JDK 17。</w:t>
      </w:r>
    </w:p>
    <w:p>
      <w:pPr>
        <w:spacing w:line="312" w:lineRule="auto"/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</w:pPr>
    </w:p>
    <w:p>
      <w:pPr>
        <w:spacing w:line="312" w:lineRule="auto"/>
        <w:rPr>
          <w:rFonts w:hint="default" w:ascii="微软雅黑" w:hAnsi="微软雅黑" w:eastAsia="微软雅黑" w:cs="微软雅黑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>四、</w:t>
      </w: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  <w:lang w:val="en-US" w:eastAsia="zh-CN"/>
        </w:rPr>
        <w:t>知识目录之 OS</w:t>
      </w:r>
    </w:p>
    <w:p>
      <w:pPr>
        <w:numPr>
          <w:ilvl w:val="0"/>
          <w:numId w:val="0"/>
        </w:numPr>
        <w:spacing w:line="312" w:lineRule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>（一）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定义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480"/>
        <w:jc w:val="both"/>
        <w:rPr>
          <w:rFonts w:hint="default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-SA"/>
        </w:rPr>
        <w:t>操作系统(Operating System，简称OS)是管理和控制计算机硬件与软件资源的计算机程序，是直接运行在“裸机”上的最基本的系统软件，任何其他软件都必须在操作系统的支持下才能运行。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480"/>
        <w:jc w:val="both"/>
        <w:rPr>
          <w:rFonts w:hint="default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-SA"/>
        </w:rPr>
        <w:t>操作系统是用户和计算机的接口，同时也是计算机硬件和其他软件的接口。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480"/>
        <w:jc w:val="both"/>
        <w:rPr>
          <w:rFonts w:hint="default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-SA"/>
        </w:rPr>
        <w:t>操作系统的功能包括管理计算机系统的硬件、软件及数据资源，控制程序运行，改善人机界面，为其它应用软件提供支持等，使计算机系统所有资源最大限度地发挥作用，提供了各种形式的用户界面，使用户有一个好的工作环境，为其它软件的开发提供必要的服务和相应的接口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0.36rem / 0.6rem" w:hAnsi="0.36rem / 0.6rem" w:eastAsia="0.36rem / 0.6rem" w:cs="0.36rem / 0.6rem"/>
          <w:caps w:val="0"/>
          <w:color w:val="4A4A4A"/>
          <w:spacing w:val="0"/>
          <w:shd w:val="clear" w:fill="FFFFFF"/>
        </w:rPr>
        <w:t>　　</w:t>
      </w:r>
    </w:p>
    <w:p>
      <w:pPr>
        <w:numPr>
          <w:ilvl w:val="0"/>
          <w:numId w:val="1"/>
        </w:numPr>
        <w:spacing w:line="312" w:lineRule="auto"/>
        <w:ind w:left="360" w:leftChars="0" w:firstLine="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常见分类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color w:val="000000"/>
          <w:sz w:val="24"/>
          <w:szCs w:val="24"/>
          <w:lang w:val="en-US" w:eastAsia="zh-CN"/>
        </w:rPr>
        <w:t>Windows，macOS 和开源的 Linux。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根据运行的环境，操作系统可以分为桌面操作系统，手机操作系统，服务器操作系统，嵌入式操作系统等。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流行的操作系统有Android、BSD、iOS、Linux、Mac OS X、Windows、Windows Phone和z/OS等，除了Windows和z/OS等少数操作系统，大部分操作系统都为类Unix操作系统。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bookmarkStart w:id="0" w:name="_GoBack"/>
    </w:p>
    <w:bookmarkEnd w:id="0"/>
    <w:p>
      <w:pPr>
        <w:numPr>
          <w:ilvl w:val="0"/>
          <w:numId w:val="1"/>
        </w:numPr>
        <w:spacing w:line="312" w:lineRule="auto"/>
        <w:ind w:left="360" w:leftChars="0" w:firstLine="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工作中常用的 L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inux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操作系统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Linux发行版：</w:t>
      </w:r>
    </w:p>
    <w:p>
      <w:pPr>
        <w:keepNext w:val="0"/>
        <w:keepLines w:val="0"/>
        <w:widowControl/>
        <w:suppressLineNumbers w:val="0"/>
        <w:ind w:firstLine="600" w:firstLineChars="25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Debian，Ubuntu，Linux Mint，openSUSE，Fedora、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Redhat Linux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目前工作中常见的 Red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hat Linux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操作系统有 7.9、8.6、8.8 版本。</w:t>
      </w:r>
    </w:p>
    <w:p>
      <w:pPr>
        <w:numPr>
          <w:ilvl w:val="0"/>
          <w:numId w:val="0"/>
        </w:numPr>
        <w:spacing w:line="312" w:lineRule="auto"/>
        <w:rPr>
          <w:rFonts w:hint="eastAsia"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157" w:right="1800" w:bottom="1157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0.36rem / 0.6r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BoaYJL0wAAAAUBAAAPAAAAAAAAAAEAIAAAADgAAABkcnMvZG93bnJldi54bWxQSwECFAAU&#10;AAAACACHTuJA3oCzXeABAAC6AwAADgAAAAAAAAABACAAAAA4AQAAZHJzL2Uyb0RvYy54bWxQSwUG&#10;AAAAAAYABgBZAQAAigUAAAAA&#10;"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="宋体"/>
        <w:u w:val="single"/>
        <w:lang w:val="en-US" w:eastAsia="zh-CN"/>
      </w:rPr>
    </w:pPr>
    <w:r>
      <w:rPr>
        <w:rFonts w:hint="eastAsia" w:ascii="微软雅黑" w:hAnsi="微软雅黑" w:eastAsia="微软雅黑" w:cs="微软雅黑"/>
        <w:sz w:val="21"/>
        <w:szCs w:val="21"/>
        <w:u w:val="single"/>
        <w:lang w:val="en-US" w:eastAsia="zh-CN"/>
      </w:rPr>
      <w:t xml:space="preserve"> </w:t>
    </w:r>
    <w:r>
      <w:rPr>
        <w:rFonts w:hint="eastAsia"/>
        <w:u w:val="single"/>
        <w:lang w:val="en-US" w:eastAsia="zh-CN"/>
      </w:rPr>
      <w:t xml:space="preserve">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DFCCBA"/>
    <w:multiLevelType w:val="singleLevel"/>
    <w:tmpl w:val="FCDFCCBA"/>
    <w:lvl w:ilvl="0" w:tentative="0">
      <w:start w:val="2"/>
      <w:numFmt w:val="chineseCounting"/>
      <w:suff w:val="nothing"/>
      <w:lvlText w:val="（%1）"/>
      <w:lvlJc w:val="left"/>
      <w:pPr>
        <w:ind w:left="360" w:leftChars="0" w:firstLine="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8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DDBF47E4"/>
    <w:rsid w:val="0000637A"/>
    <w:rsid w:val="000159D9"/>
    <w:rsid w:val="0002789F"/>
    <w:rsid w:val="00073444"/>
    <w:rsid w:val="000D0FD8"/>
    <w:rsid w:val="0010592F"/>
    <w:rsid w:val="001366CC"/>
    <w:rsid w:val="001428B4"/>
    <w:rsid w:val="00195220"/>
    <w:rsid w:val="001A6320"/>
    <w:rsid w:val="001C52EF"/>
    <w:rsid w:val="001D7ED4"/>
    <w:rsid w:val="001F0C45"/>
    <w:rsid w:val="00205C2E"/>
    <w:rsid w:val="00213A26"/>
    <w:rsid w:val="00244D1B"/>
    <w:rsid w:val="00251021"/>
    <w:rsid w:val="0025112B"/>
    <w:rsid w:val="00256986"/>
    <w:rsid w:val="00262AFA"/>
    <w:rsid w:val="00294DC6"/>
    <w:rsid w:val="002B2FD4"/>
    <w:rsid w:val="002E75C8"/>
    <w:rsid w:val="00340B56"/>
    <w:rsid w:val="00352B74"/>
    <w:rsid w:val="003D18D1"/>
    <w:rsid w:val="003E7C91"/>
    <w:rsid w:val="003F36F4"/>
    <w:rsid w:val="00410136"/>
    <w:rsid w:val="00427B1D"/>
    <w:rsid w:val="00441F16"/>
    <w:rsid w:val="004449A6"/>
    <w:rsid w:val="0045643A"/>
    <w:rsid w:val="004849FC"/>
    <w:rsid w:val="00494153"/>
    <w:rsid w:val="004A55B0"/>
    <w:rsid w:val="004C52BD"/>
    <w:rsid w:val="005140AD"/>
    <w:rsid w:val="00524C4B"/>
    <w:rsid w:val="0055070A"/>
    <w:rsid w:val="00594ED8"/>
    <w:rsid w:val="0059536E"/>
    <w:rsid w:val="005D30EA"/>
    <w:rsid w:val="005E6B96"/>
    <w:rsid w:val="00636011"/>
    <w:rsid w:val="006421D8"/>
    <w:rsid w:val="006440B4"/>
    <w:rsid w:val="006534AD"/>
    <w:rsid w:val="0067249E"/>
    <w:rsid w:val="0070500B"/>
    <w:rsid w:val="0073164B"/>
    <w:rsid w:val="0076385C"/>
    <w:rsid w:val="00766086"/>
    <w:rsid w:val="00777B88"/>
    <w:rsid w:val="00790DA1"/>
    <w:rsid w:val="007A0FD6"/>
    <w:rsid w:val="007A3BAA"/>
    <w:rsid w:val="007B5560"/>
    <w:rsid w:val="00812ABD"/>
    <w:rsid w:val="00837A82"/>
    <w:rsid w:val="008A0C3C"/>
    <w:rsid w:val="008A317B"/>
    <w:rsid w:val="008A57B4"/>
    <w:rsid w:val="008B61A7"/>
    <w:rsid w:val="008C0811"/>
    <w:rsid w:val="008E1873"/>
    <w:rsid w:val="008F56F8"/>
    <w:rsid w:val="0092470C"/>
    <w:rsid w:val="0093509D"/>
    <w:rsid w:val="009644F5"/>
    <w:rsid w:val="00996707"/>
    <w:rsid w:val="00996965"/>
    <w:rsid w:val="009A7349"/>
    <w:rsid w:val="00A410D2"/>
    <w:rsid w:val="00A42DF5"/>
    <w:rsid w:val="00A6531D"/>
    <w:rsid w:val="00A84F76"/>
    <w:rsid w:val="00A9560B"/>
    <w:rsid w:val="00AB353D"/>
    <w:rsid w:val="00B131DD"/>
    <w:rsid w:val="00B249B3"/>
    <w:rsid w:val="00B9579C"/>
    <w:rsid w:val="00BA4388"/>
    <w:rsid w:val="00BB52C2"/>
    <w:rsid w:val="00BD4963"/>
    <w:rsid w:val="00BF65BD"/>
    <w:rsid w:val="00C256DD"/>
    <w:rsid w:val="00C54A2B"/>
    <w:rsid w:val="00C7484B"/>
    <w:rsid w:val="00C86B57"/>
    <w:rsid w:val="00D02D2D"/>
    <w:rsid w:val="00D16AF0"/>
    <w:rsid w:val="00D34060"/>
    <w:rsid w:val="00D44FDE"/>
    <w:rsid w:val="00D824B1"/>
    <w:rsid w:val="00D91F68"/>
    <w:rsid w:val="00DF1712"/>
    <w:rsid w:val="00DF6587"/>
    <w:rsid w:val="00E771FE"/>
    <w:rsid w:val="00EA4363"/>
    <w:rsid w:val="00EA475D"/>
    <w:rsid w:val="00EA79F0"/>
    <w:rsid w:val="00EA7FD3"/>
    <w:rsid w:val="00EB684E"/>
    <w:rsid w:val="00EC73BE"/>
    <w:rsid w:val="00F74C3C"/>
    <w:rsid w:val="00F92BA9"/>
    <w:rsid w:val="00FC0052"/>
    <w:rsid w:val="00FE50FB"/>
    <w:rsid w:val="01002534"/>
    <w:rsid w:val="01343C87"/>
    <w:rsid w:val="01541FBE"/>
    <w:rsid w:val="016B1BE3"/>
    <w:rsid w:val="0171156E"/>
    <w:rsid w:val="01821808"/>
    <w:rsid w:val="01F65F44"/>
    <w:rsid w:val="022F4ED9"/>
    <w:rsid w:val="023512AC"/>
    <w:rsid w:val="02366D2D"/>
    <w:rsid w:val="025901E7"/>
    <w:rsid w:val="025B36EA"/>
    <w:rsid w:val="025D6BED"/>
    <w:rsid w:val="02867DB1"/>
    <w:rsid w:val="030F2CE4"/>
    <w:rsid w:val="031E1229"/>
    <w:rsid w:val="03254437"/>
    <w:rsid w:val="03493372"/>
    <w:rsid w:val="03BD58AF"/>
    <w:rsid w:val="03F20308"/>
    <w:rsid w:val="04A14C29"/>
    <w:rsid w:val="04A76B32"/>
    <w:rsid w:val="04AA4233"/>
    <w:rsid w:val="04C063D7"/>
    <w:rsid w:val="04FD623C"/>
    <w:rsid w:val="05161364"/>
    <w:rsid w:val="052A3888"/>
    <w:rsid w:val="055211C9"/>
    <w:rsid w:val="05634CE7"/>
    <w:rsid w:val="05E23036"/>
    <w:rsid w:val="061C6693"/>
    <w:rsid w:val="065D70FD"/>
    <w:rsid w:val="06E84AE2"/>
    <w:rsid w:val="07CF4DE0"/>
    <w:rsid w:val="07D6476B"/>
    <w:rsid w:val="07DE62F4"/>
    <w:rsid w:val="07EB0E8D"/>
    <w:rsid w:val="08200062"/>
    <w:rsid w:val="08DF719C"/>
    <w:rsid w:val="0910796B"/>
    <w:rsid w:val="097C031F"/>
    <w:rsid w:val="09C1778E"/>
    <w:rsid w:val="0A3F005D"/>
    <w:rsid w:val="0A4557E9"/>
    <w:rsid w:val="0A665D1E"/>
    <w:rsid w:val="0A9A2CF5"/>
    <w:rsid w:val="0B14133A"/>
    <w:rsid w:val="0B491B94"/>
    <w:rsid w:val="0BCD656A"/>
    <w:rsid w:val="0BDC3301"/>
    <w:rsid w:val="0C1734E6"/>
    <w:rsid w:val="0C302D8B"/>
    <w:rsid w:val="0C9E6C42"/>
    <w:rsid w:val="0CFD6C5C"/>
    <w:rsid w:val="0CFE46DD"/>
    <w:rsid w:val="0D494B5D"/>
    <w:rsid w:val="0D704D54"/>
    <w:rsid w:val="0D8B77C4"/>
    <w:rsid w:val="0DE436D6"/>
    <w:rsid w:val="0E1A7433"/>
    <w:rsid w:val="0E4B7C02"/>
    <w:rsid w:val="0E50408A"/>
    <w:rsid w:val="0E5A6B98"/>
    <w:rsid w:val="0E7571F9"/>
    <w:rsid w:val="0EAF40A4"/>
    <w:rsid w:val="0EE235F9"/>
    <w:rsid w:val="0F0C69BC"/>
    <w:rsid w:val="0F3B750B"/>
    <w:rsid w:val="0FB700F4"/>
    <w:rsid w:val="0FF024B1"/>
    <w:rsid w:val="0FF56939"/>
    <w:rsid w:val="1058445F"/>
    <w:rsid w:val="10BA53FD"/>
    <w:rsid w:val="10FC4F6D"/>
    <w:rsid w:val="11003973"/>
    <w:rsid w:val="11196A9C"/>
    <w:rsid w:val="114F6F76"/>
    <w:rsid w:val="11C23A31"/>
    <w:rsid w:val="11DB0D58"/>
    <w:rsid w:val="11DF775E"/>
    <w:rsid w:val="11FA160D"/>
    <w:rsid w:val="120E02AD"/>
    <w:rsid w:val="128D7B9D"/>
    <w:rsid w:val="12B20DBB"/>
    <w:rsid w:val="12B42BD4"/>
    <w:rsid w:val="13584DCD"/>
    <w:rsid w:val="13856B95"/>
    <w:rsid w:val="13AC4857"/>
    <w:rsid w:val="13C540FC"/>
    <w:rsid w:val="13FE555A"/>
    <w:rsid w:val="14075E6A"/>
    <w:rsid w:val="14206D94"/>
    <w:rsid w:val="144349CA"/>
    <w:rsid w:val="147B3C2A"/>
    <w:rsid w:val="147D38AA"/>
    <w:rsid w:val="14904AC9"/>
    <w:rsid w:val="14AC0B76"/>
    <w:rsid w:val="14EB1960"/>
    <w:rsid w:val="15127621"/>
    <w:rsid w:val="154645F8"/>
    <w:rsid w:val="154F7486"/>
    <w:rsid w:val="15A46B90"/>
    <w:rsid w:val="15CA354C"/>
    <w:rsid w:val="16057EAE"/>
    <w:rsid w:val="160A4336"/>
    <w:rsid w:val="163B0388"/>
    <w:rsid w:val="16761466"/>
    <w:rsid w:val="16946498"/>
    <w:rsid w:val="16A257AE"/>
    <w:rsid w:val="16B334CA"/>
    <w:rsid w:val="16D47282"/>
    <w:rsid w:val="16E62A1F"/>
    <w:rsid w:val="16E817A5"/>
    <w:rsid w:val="16F65238"/>
    <w:rsid w:val="17356021"/>
    <w:rsid w:val="173F21B4"/>
    <w:rsid w:val="17761009"/>
    <w:rsid w:val="179671E1"/>
    <w:rsid w:val="17976092"/>
    <w:rsid w:val="17C96895"/>
    <w:rsid w:val="182B7833"/>
    <w:rsid w:val="18397E4E"/>
    <w:rsid w:val="1843075D"/>
    <w:rsid w:val="18501FF1"/>
    <w:rsid w:val="18553EFB"/>
    <w:rsid w:val="185D1307"/>
    <w:rsid w:val="188646CA"/>
    <w:rsid w:val="18C26AAD"/>
    <w:rsid w:val="193A79F0"/>
    <w:rsid w:val="19E13681"/>
    <w:rsid w:val="19EB7814"/>
    <w:rsid w:val="1A19705E"/>
    <w:rsid w:val="1A9234A5"/>
    <w:rsid w:val="1A9731B0"/>
    <w:rsid w:val="1AE16AA7"/>
    <w:rsid w:val="1AE74234"/>
    <w:rsid w:val="1AEF1640"/>
    <w:rsid w:val="1BA942F2"/>
    <w:rsid w:val="1C060E08"/>
    <w:rsid w:val="1C361957"/>
    <w:rsid w:val="1C4C5CF9"/>
    <w:rsid w:val="1CB369A2"/>
    <w:rsid w:val="1CCF0851"/>
    <w:rsid w:val="1CD062D3"/>
    <w:rsid w:val="1D0454A8"/>
    <w:rsid w:val="1D143544"/>
    <w:rsid w:val="1DA76336"/>
    <w:rsid w:val="1DCD0774"/>
    <w:rsid w:val="1DD71083"/>
    <w:rsid w:val="1DDC7709"/>
    <w:rsid w:val="1DE94821"/>
    <w:rsid w:val="1E0B27D7"/>
    <w:rsid w:val="1E150B68"/>
    <w:rsid w:val="1E7A5D0B"/>
    <w:rsid w:val="1EA529D6"/>
    <w:rsid w:val="1EF15053"/>
    <w:rsid w:val="1F65178F"/>
    <w:rsid w:val="1FB83797"/>
    <w:rsid w:val="1FC00BA4"/>
    <w:rsid w:val="1FE3205D"/>
    <w:rsid w:val="201A2537"/>
    <w:rsid w:val="204001F8"/>
    <w:rsid w:val="20731CCC"/>
    <w:rsid w:val="208E5D79"/>
    <w:rsid w:val="209C508F"/>
    <w:rsid w:val="20CC7DDC"/>
    <w:rsid w:val="20DA4B74"/>
    <w:rsid w:val="20E76408"/>
    <w:rsid w:val="217D437D"/>
    <w:rsid w:val="21DE69A0"/>
    <w:rsid w:val="22214E8B"/>
    <w:rsid w:val="222F1C22"/>
    <w:rsid w:val="22322BA7"/>
    <w:rsid w:val="225B3D6B"/>
    <w:rsid w:val="227C1D21"/>
    <w:rsid w:val="22862631"/>
    <w:rsid w:val="230F4B13"/>
    <w:rsid w:val="23C27E3A"/>
    <w:rsid w:val="23D51059"/>
    <w:rsid w:val="23E47FEF"/>
    <w:rsid w:val="23FE4721"/>
    <w:rsid w:val="23FF441C"/>
    <w:rsid w:val="24117BB9"/>
    <w:rsid w:val="24240DD8"/>
    <w:rsid w:val="242877DE"/>
    <w:rsid w:val="244B6A99"/>
    <w:rsid w:val="246D24D1"/>
    <w:rsid w:val="24741E5C"/>
    <w:rsid w:val="24936E8E"/>
    <w:rsid w:val="249C1D1C"/>
    <w:rsid w:val="24C84B04"/>
    <w:rsid w:val="251251DD"/>
    <w:rsid w:val="25AB795A"/>
    <w:rsid w:val="25B84A72"/>
    <w:rsid w:val="25F200CF"/>
    <w:rsid w:val="2603166E"/>
    <w:rsid w:val="2617288D"/>
    <w:rsid w:val="262A3AAC"/>
    <w:rsid w:val="263A04C3"/>
    <w:rsid w:val="265E5200"/>
    <w:rsid w:val="268166B9"/>
    <w:rsid w:val="26D71646"/>
    <w:rsid w:val="27074394"/>
    <w:rsid w:val="273A38E9"/>
    <w:rsid w:val="274E2589"/>
    <w:rsid w:val="277F23D1"/>
    <w:rsid w:val="27B81FB9"/>
    <w:rsid w:val="28A14135"/>
    <w:rsid w:val="290A60E3"/>
    <w:rsid w:val="29641C74"/>
    <w:rsid w:val="29772E93"/>
    <w:rsid w:val="29780915"/>
    <w:rsid w:val="29817026"/>
    <w:rsid w:val="29B35277"/>
    <w:rsid w:val="29C92C9E"/>
    <w:rsid w:val="29DF4E41"/>
    <w:rsid w:val="2A113092"/>
    <w:rsid w:val="2A1B39A1"/>
    <w:rsid w:val="2A462267"/>
    <w:rsid w:val="2ACC15C7"/>
    <w:rsid w:val="2B5D30B4"/>
    <w:rsid w:val="2BA22524"/>
    <w:rsid w:val="2BB846C7"/>
    <w:rsid w:val="2BCF5C3B"/>
    <w:rsid w:val="2BDA267D"/>
    <w:rsid w:val="2BF4295B"/>
    <w:rsid w:val="2C0A0C4E"/>
    <w:rsid w:val="2C0F50D6"/>
    <w:rsid w:val="2C187F64"/>
    <w:rsid w:val="2C2322EE"/>
    <w:rsid w:val="2C493FB6"/>
    <w:rsid w:val="2C6B1F6C"/>
    <w:rsid w:val="2C840918"/>
    <w:rsid w:val="2CCD2011"/>
    <w:rsid w:val="2CF20F4C"/>
    <w:rsid w:val="2CF51ED1"/>
    <w:rsid w:val="2D13367F"/>
    <w:rsid w:val="2D7733A3"/>
    <w:rsid w:val="2D776C27"/>
    <w:rsid w:val="2D8F684C"/>
    <w:rsid w:val="2DAE12FF"/>
    <w:rsid w:val="2DFB13FE"/>
    <w:rsid w:val="2E020D89"/>
    <w:rsid w:val="2E3118D8"/>
    <w:rsid w:val="2E7B51CF"/>
    <w:rsid w:val="2E9D6A09"/>
    <w:rsid w:val="2EEB458A"/>
    <w:rsid w:val="2F3B560E"/>
    <w:rsid w:val="2F5219B0"/>
    <w:rsid w:val="2F537431"/>
    <w:rsid w:val="2F58713C"/>
    <w:rsid w:val="2F6B4AD8"/>
    <w:rsid w:val="2F776307"/>
    <w:rsid w:val="2F96119F"/>
    <w:rsid w:val="2F9D43AD"/>
    <w:rsid w:val="2FC132E8"/>
    <w:rsid w:val="2FCB3BF8"/>
    <w:rsid w:val="2FDA2B8D"/>
    <w:rsid w:val="2FFC7C4A"/>
    <w:rsid w:val="2FFE314D"/>
    <w:rsid w:val="30152D72"/>
    <w:rsid w:val="302C7114"/>
    <w:rsid w:val="306153F0"/>
    <w:rsid w:val="30BB3500"/>
    <w:rsid w:val="30CB701E"/>
    <w:rsid w:val="30ED1751"/>
    <w:rsid w:val="313F5CD8"/>
    <w:rsid w:val="31455663"/>
    <w:rsid w:val="314865E7"/>
    <w:rsid w:val="316F42A9"/>
    <w:rsid w:val="31B3151A"/>
    <w:rsid w:val="32075721"/>
    <w:rsid w:val="326E63CA"/>
    <w:rsid w:val="328827F7"/>
    <w:rsid w:val="335F3754"/>
    <w:rsid w:val="336F7271"/>
    <w:rsid w:val="33B36A61"/>
    <w:rsid w:val="33D9561C"/>
    <w:rsid w:val="33EE32C2"/>
    <w:rsid w:val="346045FB"/>
    <w:rsid w:val="3473361C"/>
    <w:rsid w:val="347A0A28"/>
    <w:rsid w:val="34802932"/>
    <w:rsid w:val="34C20E1D"/>
    <w:rsid w:val="356154A3"/>
    <w:rsid w:val="35653EA9"/>
    <w:rsid w:val="356B252F"/>
    <w:rsid w:val="356D5A32"/>
    <w:rsid w:val="357069B7"/>
    <w:rsid w:val="3585695C"/>
    <w:rsid w:val="361A6E50"/>
    <w:rsid w:val="361B48D1"/>
    <w:rsid w:val="361F32D7"/>
    <w:rsid w:val="363F160E"/>
    <w:rsid w:val="365C69BF"/>
    <w:rsid w:val="36645FCA"/>
    <w:rsid w:val="367009DF"/>
    <w:rsid w:val="367904EE"/>
    <w:rsid w:val="369A64A4"/>
    <w:rsid w:val="36E2469A"/>
    <w:rsid w:val="372E3495"/>
    <w:rsid w:val="374C62C8"/>
    <w:rsid w:val="378D25B5"/>
    <w:rsid w:val="37E2423D"/>
    <w:rsid w:val="381C789A"/>
    <w:rsid w:val="38C34BB0"/>
    <w:rsid w:val="38F2407A"/>
    <w:rsid w:val="38F31AFC"/>
    <w:rsid w:val="39964B88"/>
    <w:rsid w:val="39D26F6B"/>
    <w:rsid w:val="39D733F3"/>
    <w:rsid w:val="3A7A067E"/>
    <w:rsid w:val="3A895415"/>
    <w:rsid w:val="3A903318"/>
    <w:rsid w:val="3AA472C4"/>
    <w:rsid w:val="3AAE7BD3"/>
    <w:rsid w:val="3B5B0FF1"/>
    <w:rsid w:val="3BF511EF"/>
    <w:rsid w:val="3C1E6EB9"/>
    <w:rsid w:val="3C440F6E"/>
    <w:rsid w:val="3C56250D"/>
    <w:rsid w:val="3C577F8F"/>
    <w:rsid w:val="3C587C0F"/>
    <w:rsid w:val="3C60089E"/>
    <w:rsid w:val="3C810DD3"/>
    <w:rsid w:val="3C9157EA"/>
    <w:rsid w:val="3D42560E"/>
    <w:rsid w:val="3D67502E"/>
    <w:rsid w:val="3D6E7757"/>
    <w:rsid w:val="3D793569"/>
    <w:rsid w:val="3DA20EAA"/>
    <w:rsid w:val="3DB44648"/>
    <w:rsid w:val="3DB633CE"/>
    <w:rsid w:val="3E1752A1"/>
    <w:rsid w:val="3EBA1977"/>
    <w:rsid w:val="3EBD28FC"/>
    <w:rsid w:val="3ECE641A"/>
    <w:rsid w:val="3F970061"/>
    <w:rsid w:val="3FB57611"/>
    <w:rsid w:val="3FDBC887"/>
    <w:rsid w:val="405F7AAA"/>
    <w:rsid w:val="407035C7"/>
    <w:rsid w:val="40790653"/>
    <w:rsid w:val="408E4D75"/>
    <w:rsid w:val="40BA2742"/>
    <w:rsid w:val="40BB4940"/>
    <w:rsid w:val="410427B6"/>
    <w:rsid w:val="41317E02"/>
    <w:rsid w:val="413C1A16"/>
    <w:rsid w:val="4140041C"/>
    <w:rsid w:val="41674A59"/>
    <w:rsid w:val="420E1D6F"/>
    <w:rsid w:val="420F3F6D"/>
    <w:rsid w:val="422D0F9E"/>
    <w:rsid w:val="4278399C"/>
    <w:rsid w:val="42CC3426"/>
    <w:rsid w:val="433462CE"/>
    <w:rsid w:val="433F20E0"/>
    <w:rsid w:val="43BF5EB2"/>
    <w:rsid w:val="4458062F"/>
    <w:rsid w:val="445A1933"/>
    <w:rsid w:val="44C43561"/>
    <w:rsid w:val="453C66A3"/>
    <w:rsid w:val="457345FE"/>
    <w:rsid w:val="460B12FA"/>
    <w:rsid w:val="460E69FB"/>
    <w:rsid w:val="462A2AA8"/>
    <w:rsid w:val="462B5FAB"/>
    <w:rsid w:val="468D4D4B"/>
    <w:rsid w:val="4696345C"/>
    <w:rsid w:val="46B63991"/>
    <w:rsid w:val="46EE3AEB"/>
    <w:rsid w:val="471A5C34"/>
    <w:rsid w:val="475C79A2"/>
    <w:rsid w:val="477375C7"/>
    <w:rsid w:val="47A57B05"/>
    <w:rsid w:val="47F6211F"/>
    <w:rsid w:val="480F5247"/>
    <w:rsid w:val="481C455D"/>
    <w:rsid w:val="491F5084"/>
    <w:rsid w:val="493140A5"/>
    <w:rsid w:val="49486249"/>
    <w:rsid w:val="495D4B69"/>
    <w:rsid w:val="49921B40"/>
    <w:rsid w:val="49973A49"/>
    <w:rsid w:val="4A092A83"/>
    <w:rsid w:val="4A251903"/>
    <w:rsid w:val="4A337B89"/>
    <w:rsid w:val="4AE72472"/>
    <w:rsid w:val="4AE74670"/>
    <w:rsid w:val="4B706E58"/>
    <w:rsid w:val="4B8F3B84"/>
    <w:rsid w:val="4BA615AB"/>
    <w:rsid w:val="4BAD69B7"/>
    <w:rsid w:val="4BF6482D"/>
    <w:rsid w:val="4C074AC8"/>
    <w:rsid w:val="4C4A42B7"/>
    <w:rsid w:val="4C4D0ABF"/>
    <w:rsid w:val="4C5F67DB"/>
    <w:rsid w:val="4C73547C"/>
    <w:rsid w:val="4C87411C"/>
    <w:rsid w:val="4C8A50A1"/>
    <w:rsid w:val="4CDE6D29"/>
    <w:rsid w:val="4D3A349F"/>
    <w:rsid w:val="4D3F0047"/>
    <w:rsid w:val="4D5079E6"/>
    <w:rsid w:val="4D711B1B"/>
    <w:rsid w:val="4D7E0E31"/>
    <w:rsid w:val="4DC1731C"/>
    <w:rsid w:val="4DC67027"/>
    <w:rsid w:val="4DEA3D63"/>
    <w:rsid w:val="4E092F93"/>
    <w:rsid w:val="4E2E754D"/>
    <w:rsid w:val="4ECA55D0"/>
    <w:rsid w:val="4ED626E7"/>
    <w:rsid w:val="4F0D4DC0"/>
    <w:rsid w:val="4F2F65F9"/>
    <w:rsid w:val="4F562C35"/>
    <w:rsid w:val="4F5A4EBF"/>
    <w:rsid w:val="4F951821"/>
    <w:rsid w:val="501A1A7A"/>
    <w:rsid w:val="5038102A"/>
    <w:rsid w:val="503B1F17"/>
    <w:rsid w:val="503F09B5"/>
    <w:rsid w:val="50652DF3"/>
    <w:rsid w:val="50891D2D"/>
    <w:rsid w:val="50A90064"/>
    <w:rsid w:val="50B341F7"/>
    <w:rsid w:val="50C90919"/>
    <w:rsid w:val="50F04F55"/>
    <w:rsid w:val="51145515"/>
    <w:rsid w:val="514521DA"/>
    <w:rsid w:val="51DF265F"/>
    <w:rsid w:val="5202191A"/>
    <w:rsid w:val="5204289F"/>
    <w:rsid w:val="521A11BF"/>
    <w:rsid w:val="524B3013"/>
    <w:rsid w:val="52571024"/>
    <w:rsid w:val="52626086"/>
    <w:rsid w:val="528256EC"/>
    <w:rsid w:val="52CE7D69"/>
    <w:rsid w:val="52D62BF7"/>
    <w:rsid w:val="53400FA2"/>
    <w:rsid w:val="5350703E"/>
    <w:rsid w:val="53692166"/>
    <w:rsid w:val="53A46AC8"/>
    <w:rsid w:val="53BB66ED"/>
    <w:rsid w:val="53CC4409"/>
    <w:rsid w:val="544A4CD7"/>
    <w:rsid w:val="546A300E"/>
    <w:rsid w:val="54E164CF"/>
    <w:rsid w:val="54F20968"/>
    <w:rsid w:val="5510379B"/>
    <w:rsid w:val="553D5564"/>
    <w:rsid w:val="558B30E5"/>
    <w:rsid w:val="55B15523"/>
    <w:rsid w:val="55B41D2B"/>
    <w:rsid w:val="55C022BA"/>
    <w:rsid w:val="55C44141"/>
    <w:rsid w:val="55DD2EEF"/>
    <w:rsid w:val="56611E44"/>
    <w:rsid w:val="566B01D5"/>
    <w:rsid w:val="56825BFB"/>
    <w:rsid w:val="569D4227"/>
    <w:rsid w:val="56E3499B"/>
    <w:rsid w:val="56FE95E9"/>
    <w:rsid w:val="571D7FF8"/>
    <w:rsid w:val="574633BB"/>
    <w:rsid w:val="574B7843"/>
    <w:rsid w:val="579A2E45"/>
    <w:rsid w:val="579B08C7"/>
    <w:rsid w:val="57EF3BD4"/>
    <w:rsid w:val="57F828BC"/>
    <w:rsid w:val="57FD50E8"/>
    <w:rsid w:val="589101EB"/>
    <w:rsid w:val="58BC7AA4"/>
    <w:rsid w:val="58C23742"/>
    <w:rsid w:val="58CD57C0"/>
    <w:rsid w:val="58E979F7"/>
    <w:rsid w:val="59184185"/>
    <w:rsid w:val="59564420"/>
    <w:rsid w:val="595A2A23"/>
    <w:rsid w:val="595D3DAB"/>
    <w:rsid w:val="59965209"/>
    <w:rsid w:val="599C7113"/>
    <w:rsid w:val="59AC73AD"/>
    <w:rsid w:val="59DB4679"/>
    <w:rsid w:val="59F81A2B"/>
    <w:rsid w:val="59FE5B32"/>
    <w:rsid w:val="5A0532BF"/>
    <w:rsid w:val="5A3D43FE"/>
    <w:rsid w:val="5AD34C11"/>
    <w:rsid w:val="5ADB421C"/>
    <w:rsid w:val="5B3F1D42"/>
    <w:rsid w:val="5B792E20"/>
    <w:rsid w:val="5BBA168B"/>
    <w:rsid w:val="5BF714F0"/>
    <w:rsid w:val="5BF736EF"/>
    <w:rsid w:val="5BFC33FA"/>
    <w:rsid w:val="5C466CF1"/>
    <w:rsid w:val="5CC453C1"/>
    <w:rsid w:val="5CE80A78"/>
    <w:rsid w:val="5D122F42"/>
    <w:rsid w:val="5D2E11ED"/>
    <w:rsid w:val="5D7706E8"/>
    <w:rsid w:val="5D7A166C"/>
    <w:rsid w:val="5D9E05A7"/>
    <w:rsid w:val="5DA659B4"/>
    <w:rsid w:val="5DB9334F"/>
    <w:rsid w:val="5DEC6460"/>
    <w:rsid w:val="5DFF6786"/>
    <w:rsid w:val="5E9268B6"/>
    <w:rsid w:val="5EBF067F"/>
    <w:rsid w:val="5ECB7D14"/>
    <w:rsid w:val="5ECD3218"/>
    <w:rsid w:val="5F0223ED"/>
    <w:rsid w:val="5F243C26"/>
    <w:rsid w:val="5F7D55BA"/>
    <w:rsid w:val="5FC34B1E"/>
    <w:rsid w:val="5FD614CB"/>
    <w:rsid w:val="5FEB5BEE"/>
    <w:rsid w:val="5FF63F7F"/>
    <w:rsid w:val="60140FB0"/>
    <w:rsid w:val="603A11F0"/>
    <w:rsid w:val="60C37E4F"/>
    <w:rsid w:val="6105633A"/>
    <w:rsid w:val="61246BEF"/>
    <w:rsid w:val="61320103"/>
    <w:rsid w:val="61643982"/>
    <w:rsid w:val="619523A6"/>
    <w:rsid w:val="61B37758"/>
    <w:rsid w:val="61F2F988"/>
    <w:rsid w:val="61F86BC7"/>
    <w:rsid w:val="62277716"/>
    <w:rsid w:val="624215C5"/>
    <w:rsid w:val="624E1B54"/>
    <w:rsid w:val="62670500"/>
    <w:rsid w:val="629C76D5"/>
    <w:rsid w:val="62B81204"/>
    <w:rsid w:val="62EC0759"/>
    <w:rsid w:val="63084806"/>
    <w:rsid w:val="6312641A"/>
    <w:rsid w:val="63284D3B"/>
    <w:rsid w:val="633059CA"/>
    <w:rsid w:val="635F2C96"/>
    <w:rsid w:val="639D4CF9"/>
    <w:rsid w:val="639E277B"/>
    <w:rsid w:val="64056CA7"/>
    <w:rsid w:val="641414C0"/>
    <w:rsid w:val="646215BF"/>
    <w:rsid w:val="64665A47"/>
    <w:rsid w:val="64945292"/>
    <w:rsid w:val="64C228DE"/>
    <w:rsid w:val="64D84A81"/>
    <w:rsid w:val="65177DE9"/>
    <w:rsid w:val="65302F12"/>
    <w:rsid w:val="659F31C5"/>
    <w:rsid w:val="65E43CBA"/>
    <w:rsid w:val="65F0554E"/>
    <w:rsid w:val="66A42A73"/>
    <w:rsid w:val="66C95231"/>
    <w:rsid w:val="66FFAA7D"/>
    <w:rsid w:val="67554E15"/>
    <w:rsid w:val="677BFD3F"/>
    <w:rsid w:val="67A24F14"/>
    <w:rsid w:val="67F22715"/>
    <w:rsid w:val="67FB68A8"/>
    <w:rsid w:val="67FE782C"/>
    <w:rsid w:val="686626D4"/>
    <w:rsid w:val="68806B01"/>
    <w:rsid w:val="689A76AB"/>
    <w:rsid w:val="68A82244"/>
    <w:rsid w:val="68BE43E7"/>
    <w:rsid w:val="68EF4BB6"/>
    <w:rsid w:val="68F25B3B"/>
    <w:rsid w:val="69C45E93"/>
    <w:rsid w:val="69F875E7"/>
    <w:rsid w:val="6AD278A5"/>
    <w:rsid w:val="6B01589B"/>
    <w:rsid w:val="6B1854C0"/>
    <w:rsid w:val="6B1A4247"/>
    <w:rsid w:val="6B2A0C5E"/>
    <w:rsid w:val="6B861377"/>
    <w:rsid w:val="6BA94DAF"/>
    <w:rsid w:val="6C0576C7"/>
    <w:rsid w:val="6C205CF3"/>
    <w:rsid w:val="6C305F8D"/>
    <w:rsid w:val="6C465F32"/>
    <w:rsid w:val="6C737CFB"/>
    <w:rsid w:val="6C853499"/>
    <w:rsid w:val="6CB07B60"/>
    <w:rsid w:val="6D251D1D"/>
    <w:rsid w:val="6D36583B"/>
    <w:rsid w:val="6D503E66"/>
    <w:rsid w:val="6D696F8E"/>
    <w:rsid w:val="6DA822F6"/>
    <w:rsid w:val="6DD72E46"/>
    <w:rsid w:val="6E2476C2"/>
    <w:rsid w:val="6E465678"/>
    <w:rsid w:val="6E97417D"/>
    <w:rsid w:val="6EB227A9"/>
    <w:rsid w:val="6ECB1154"/>
    <w:rsid w:val="6ED616E4"/>
    <w:rsid w:val="6ED80DBC"/>
    <w:rsid w:val="6EDF4571"/>
    <w:rsid w:val="6F0E50C1"/>
    <w:rsid w:val="6F2B6BEF"/>
    <w:rsid w:val="6F2F0E79"/>
    <w:rsid w:val="6F303077"/>
    <w:rsid w:val="6F3B4C8B"/>
    <w:rsid w:val="6F3D238D"/>
    <w:rsid w:val="6F703E60"/>
    <w:rsid w:val="6F846384"/>
    <w:rsid w:val="6FA220B1"/>
    <w:rsid w:val="6FD47408"/>
    <w:rsid w:val="701C4149"/>
    <w:rsid w:val="703219A0"/>
    <w:rsid w:val="703A6DAC"/>
    <w:rsid w:val="706459F2"/>
    <w:rsid w:val="70B566F6"/>
    <w:rsid w:val="70CA2E18"/>
    <w:rsid w:val="70DD65B6"/>
    <w:rsid w:val="70E33D42"/>
    <w:rsid w:val="717B0A3E"/>
    <w:rsid w:val="719A5A6F"/>
    <w:rsid w:val="71CC3CC0"/>
    <w:rsid w:val="722B755C"/>
    <w:rsid w:val="7248108B"/>
    <w:rsid w:val="72606732"/>
    <w:rsid w:val="72721ECF"/>
    <w:rsid w:val="72AA36AE"/>
    <w:rsid w:val="72AC0DAF"/>
    <w:rsid w:val="72DFBB85"/>
    <w:rsid w:val="72F8342D"/>
    <w:rsid w:val="73047240"/>
    <w:rsid w:val="730A1149"/>
    <w:rsid w:val="731C016A"/>
    <w:rsid w:val="731E7DE9"/>
    <w:rsid w:val="73231CF3"/>
    <w:rsid w:val="7377757F"/>
    <w:rsid w:val="739545B0"/>
    <w:rsid w:val="74106478"/>
    <w:rsid w:val="742D5A28"/>
    <w:rsid w:val="743D3AC4"/>
    <w:rsid w:val="7455116B"/>
    <w:rsid w:val="745F476F"/>
    <w:rsid w:val="7473071B"/>
    <w:rsid w:val="74C64922"/>
    <w:rsid w:val="74D900BF"/>
    <w:rsid w:val="74F963F6"/>
    <w:rsid w:val="7506350D"/>
    <w:rsid w:val="75186CAB"/>
    <w:rsid w:val="75299C39"/>
    <w:rsid w:val="75874D60"/>
    <w:rsid w:val="758B11E8"/>
    <w:rsid w:val="75901DEC"/>
    <w:rsid w:val="75BA64B4"/>
    <w:rsid w:val="75C857C9"/>
    <w:rsid w:val="75F3408F"/>
    <w:rsid w:val="76396D82"/>
    <w:rsid w:val="76FC2343"/>
    <w:rsid w:val="77181C73"/>
    <w:rsid w:val="774C369C"/>
    <w:rsid w:val="77A45FD4"/>
    <w:rsid w:val="77E2713E"/>
    <w:rsid w:val="78240EAC"/>
    <w:rsid w:val="785E6707"/>
    <w:rsid w:val="79291653"/>
    <w:rsid w:val="79E14685"/>
    <w:rsid w:val="7A1C7B1B"/>
    <w:rsid w:val="7A311A82"/>
    <w:rsid w:val="7A381810"/>
    <w:rsid w:val="7A4A4FAE"/>
    <w:rsid w:val="7A874E13"/>
    <w:rsid w:val="7A920C25"/>
    <w:rsid w:val="7A9479AC"/>
    <w:rsid w:val="7AB65962"/>
    <w:rsid w:val="7AD83918"/>
    <w:rsid w:val="7B016CDB"/>
    <w:rsid w:val="7B2E0AA4"/>
    <w:rsid w:val="7B35042F"/>
    <w:rsid w:val="7B8E1DC2"/>
    <w:rsid w:val="7BCA1FA7"/>
    <w:rsid w:val="7BFF944D"/>
    <w:rsid w:val="7C3D44E4"/>
    <w:rsid w:val="7C520C06"/>
    <w:rsid w:val="7C5B0211"/>
    <w:rsid w:val="7CAF7C9B"/>
    <w:rsid w:val="7D585F36"/>
    <w:rsid w:val="7D5F58C0"/>
    <w:rsid w:val="7DE84520"/>
    <w:rsid w:val="7E0405CD"/>
    <w:rsid w:val="7E1D36F5"/>
    <w:rsid w:val="7E246903"/>
    <w:rsid w:val="7E3620A1"/>
    <w:rsid w:val="7E800802"/>
    <w:rsid w:val="7EBE1541"/>
    <w:rsid w:val="7ECF5717"/>
    <w:rsid w:val="7EE14738"/>
    <w:rsid w:val="7EF249D2"/>
    <w:rsid w:val="7EF511DA"/>
    <w:rsid w:val="7F253F27"/>
    <w:rsid w:val="7F3541C2"/>
    <w:rsid w:val="7F736225"/>
    <w:rsid w:val="7F751728"/>
    <w:rsid w:val="7F993EE6"/>
    <w:rsid w:val="7F9B7DC2"/>
    <w:rsid w:val="7FB65A15"/>
    <w:rsid w:val="7FC6022D"/>
    <w:rsid w:val="9FBF591D"/>
    <w:rsid w:val="D27EF8D5"/>
    <w:rsid w:val="DDBF47E4"/>
    <w:rsid w:val="EB5F6EDA"/>
    <w:rsid w:val="FAFB3302"/>
    <w:rsid w:val="FBF7F8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5" w:lineRule="auto"/>
      <w:jc w:val="left"/>
      <w:outlineLvl w:val="2"/>
    </w:pPr>
    <w:rPr>
      <w:rFonts w:ascii="Calibri" w:hAnsi="Calibri" w:eastAsia="仿宋_GB2312"/>
      <w:b/>
      <w:bCs/>
      <w:sz w:val="32"/>
      <w:szCs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List Paragraph"/>
    <w:basedOn w:val="1"/>
    <w:uiPriority w:val="0"/>
    <w:pPr>
      <w:ind w:firstLine="420" w:firstLineChars="200"/>
    </w:pPr>
    <w:rPr>
      <w:rFonts w:ascii="Calibri" w:hAnsi="Calibri" w:eastAsia="仿宋_GB231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markzhao/Library/Containers/com.kingsoft.wpsoffice.mac/Data/.kingsoft/office6/templates/download/9675d967-feb9-4aac-880f-b763460ce174/KPI&#32489;&#25928;&#32771;&#26680;&#26041;&#26696;.doc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KPI绩效考核方案.doc.docx</Template>
  <Pages>6</Pages>
  <Words>2078</Words>
  <Characters>2300</Characters>
  <Lines>53</Lines>
  <Paragraphs>15</Paragraphs>
  <TotalTime>27</TotalTime>
  <ScaleCrop>false</ScaleCrop>
  <LinksUpToDate>false</LinksUpToDate>
  <CharactersWithSpaces>2492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2024-03-20T19:25:00Z</dcterms:created>
  <dc:creator>Mark</dc:creator>
  <cp:lastModifiedBy>Mark</cp:lastModifiedBy>
  <dcterms:modified xsi:type="dcterms:W3CDTF">2024-03-20T15:41:47Z</dcterms:modified>
  <dc:title>新程汽车绩效考核方案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KSOTemplateUUID">
    <vt:lpwstr>v1.0_mb_1vkE91qpD4JO7D5GIWxhuQ==</vt:lpwstr>
  </property>
  <property fmtid="{D5CDD505-2E9C-101B-9397-08002B2CF9AE}" pid="4" name="ICV">
    <vt:lpwstr>A854313E59CA03A14457FA6563920391_41</vt:lpwstr>
  </property>
</Properties>
</file>